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667" w:rsidRDefault="00D90667" w:rsidP="001A7760">
      <w:pPr>
        <w:jc w:val="center"/>
        <w:rPr>
          <w:b/>
          <w:sz w:val="28"/>
          <w:szCs w:val="28"/>
        </w:rPr>
      </w:pPr>
      <w:r w:rsidRPr="001A7760">
        <w:rPr>
          <w:rFonts w:hint="eastAsia"/>
          <w:b/>
          <w:sz w:val="28"/>
          <w:szCs w:val="28"/>
        </w:rPr>
        <w:t>开发需求</w:t>
      </w:r>
    </w:p>
    <w:p w:rsidR="00D90667" w:rsidRPr="00601BC6" w:rsidRDefault="00D90667" w:rsidP="00601BC6">
      <w:pPr>
        <w:pStyle w:val="ListParagraph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01BC6">
        <w:rPr>
          <w:rFonts w:hint="eastAsia"/>
          <w:b/>
          <w:sz w:val="28"/>
          <w:szCs w:val="28"/>
        </w:rPr>
        <w:t>源数据库</w:t>
      </w:r>
    </w:p>
    <w:p w:rsidR="00D90667" w:rsidRDefault="00D90667" w:rsidP="00763906">
      <w:pPr>
        <w:pStyle w:val="ListParagraph"/>
        <w:ind w:left="720" w:firstLineChars="0" w:firstLine="0"/>
        <w:rPr>
          <w:b/>
          <w:sz w:val="28"/>
          <w:szCs w:val="28"/>
        </w:rPr>
      </w:pPr>
      <w:r w:rsidRPr="008212CC"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15.5pt;height:267.75pt;visibility:visible">
            <v:imagedata r:id="rId7" o:title=""/>
          </v:shape>
        </w:pict>
      </w:r>
    </w:p>
    <w:p w:rsidR="00D90667" w:rsidRPr="00601BC6" w:rsidRDefault="00D90667" w:rsidP="00601BC6">
      <w:pPr>
        <w:pStyle w:val="ListParagraph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该系统单据都存放在称重系统一张表中，</w:t>
      </w:r>
      <w:r w:rsidRPr="00601BC6">
        <w:rPr>
          <w:rFonts w:hint="eastAsia"/>
          <w:b/>
          <w:sz w:val="28"/>
          <w:szCs w:val="28"/>
        </w:rPr>
        <w:t>该系统联系方式</w:t>
      </w:r>
    </w:p>
    <w:p w:rsidR="00D90667" w:rsidRDefault="00D90667" w:rsidP="00601BC6">
      <w:pPr>
        <w:pStyle w:val="ListParagraph"/>
        <w:ind w:left="720" w:firstLineChars="0" w:firstLine="0"/>
        <w:rPr>
          <w:rFonts w:ascii="lucida Grande" w:hAnsi="lucida Grande"/>
          <w:color w:val="000000"/>
          <w:szCs w:val="21"/>
        </w:rPr>
      </w:pPr>
      <w:r w:rsidRPr="00601BC6">
        <w:rPr>
          <w:rFonts w:ascii="lucida Grande" w:hAnsi="lucida Grande" w:hint="eastAsia"/>
          <w:color w:val="000000"/>
          <w:szCs w:val="21"/>
        </w:rPr>
        <w:t>林工程师电话</w:t>
      </w:r>
      <w:r w:rsidRPr="00601BC6">
        <w:rPr>
          <w:rFonts w:ascii="lucida Grande" w:hAnsi="lucida Grande"/>
          <w:color w:val="000000"/>
          <w:szCs w:val="21"/>
        </w:rPr>
        <w:t xml:space="preserve"> 13960827374  QQ 2825823781</w:t>
      </w:r>
    </w:p>
    <w:p w:rsidR="00D90667" w:rsidRDefault="00D90667" w:rsidP="00601BC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601BC6">
        <w:rPr>
          <w:rFonts w:hint="eastAsia"/>
          <w:b/>
          <w:sz w:val="28"/>
          <w:szCs w:val="28"/>
        </w:rPr>
        <w:t>采购过磅单</w:t>
      </w:r>
      <w:r w:rsidRPr="00601BC6">
        <w:rPr>
          <w:rFonts w:hint="eastAsia"/>
          <w:sz w:val="28"/>
          <w:szCs w:val="28"/>
        </w:rPr>
        <w:t>对应目标数据库中的</w:t>
      </w:r>
      <w:r w:rsidRPr="00601BC6">
        <w:rPr>
          <w:rFonts w:hint="eastAsia"/>
          <w:b/>
          <w:sz w:val="28"/>
          <w:szCs w:val="28"/>
        </w:rPr>
        <w:t>外购入库单</w:t>
      </w:r>
      <w:r>
        <w:rPr>
          <w:rFonts w:hint="eastAsia"/>
          <w:b/>
          <w:sz w:val="28"/>
          <w:szCs w:val="28"/>
        </w:rPr>
        <w:t>；</w:t>
      </w:r>
      <w:r w:rsidRPr="00601BC6">
        <w:rPr>
          <w:rFonts w:hint="eastAsia"/>
          <w:b/>
          <w:sz w:val="28"/>
          <w:szCs w:val="28"/>
        </w:rPr>
        <w:t>销售过磅单</w:t>
      </w:r>
      <w:r w:rsidRPr="00601BC6">
        <w:rPr>
          <w:rFonts w:hint="eastAsia"/>
          <w:sz w:val="28"/>
          <w:szCs w:val="28"/>
        </w:rPr>
        <w:t>对应目标数据库中的</w:t>
      </w:r>
      <w:r w:rsidRPr="00601BC6">
        <w:rPr>
          <w:rFonts w:hint="eastAsia"/>
          <w:b/>
          <w:sz w:val="28"/>
          <w:szCs w:val="28"/>
        </w:rPr>
        <w:t>销售出库单</w:t>
      </w:r>
      <w:r w:rsidRPr="00601BC6">
        <w:rPr>
          <w:rFonts w:hint="eastAsia"/>
          <w:sz w:val="28"/>
          <w:szCs w:val="28"/>
        </w:rPr>
        <w:t>。</w:t>
      </w:r>
    </w:p>
    <w:p w:rsidR="00D90667" w:rsidRPr="00601BC6" w:rsidRDefault="00D90667" w:rsidP="00601BC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开发需求：</w:t>
      </w:r>
      <w:r w:rsidRPr="00601BC6">
        <w:rPr>
          <w:rFonts w:hint="eastAsia"/>
          <w:sz w:val="28"/>
          <w:szCs w:val="28"/>
        </w:rPr>
        <w:t>把源数据库中的</w:t>
      </w:r>
      <w:r w:rsidRPr="00601BC6">
        <w:rPr>
          <w:rFonts w:hint="eastAsia"/>
          <w:b/>
          <w:sz w:val="28"/>
          <w:szCs w:val="28"/>
        </w:rPr>
        <w:t>采购过磅单</w:t>
      </w:r>
      <w:r w:rsidRPr="00601BC6">
        <w:rPr>
          <w:rFonts w:hint="eastAsia"/>
          <w:sz w:val="28"/>
          <w:szCs w:val="28"/>
        </w:rPr>
        <w:t>导入到目标数据库中的</w:t>
      </w:r>
      <w:r w:rsidRPr="00601BC6">
        <w:rPr>
          <w:rFonts w:hint="eastAsia"/>
          <w:b/>
          <w:sz w:val="28"/>
          <w:szCs w:val="28"/>
        </w:rPr>
        <w:t>外购入库单</w:t>
      </w:r>
      <w:r w:rsidRPr="00601BC6">
        <w:rPr>
          <w:rFonts w:hint="eastAsia"/>
          <w:sz w:val="28"/>
          <w:szCs w:val="28"/>
        </w:rPr>
        <w:t>；</w:t>
      </w:r>
      <w:r w:rsidRPr="00601BC6">
        <w:rPr>
          <w:rFonts w:hint="eastAsia"/>
          <w:b/>
          <w:sz w:val="28"/>
          <w:szCs w:val="28"/>
        </w:rPr>
        <w:t>销售过磅单</w:t>
      </w:r>
      <w:r w:rsidRPr="00601BC6">
        <w:rPr>
          <w:rFonts w:hint="eastAsia"/>
          <w:sz w:val="28"/>
          <w:szCs w:val="28"/>
        </w:rPr>
        <w:t>对应目标数据库中的</w:t>
      </w:r>
      <w:r w:rsidRPr="00601BC6">
        <w:rPr>
          <w:rFonts w:hint="eastAsia"/>
          <w:b/>
          <w:sz w:val="28"/>
          <w:szCs w:val="28"/>
        </w:rPr>
        <w:t>销售出库单</w:t>
      </w:r>
      <w:r w:rsidRPr="00601BC6">
        <w:rPr>
          <w:rFonts w:hint="eastAsia"/>
          <w:sz w:val="28"/>
          <w:szCs w:val="28"/>
        </w:rPr>
        <w:t>。</w:t>
      </w:r>
    </w:p>
    <w:p w:rsidR="00D90667" w:rsidRPr="00601BC6" w:rsidRDefault="00D90667" w:rsidP="00601BC6">
      <w:pPr>
        <w:pStyle w:val="ListParagraph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01BC6">
        <w:rPr>
          <w:rFonts w:hint="eastAsia"/>
          <w:b/>
          <w:sz w:val="28"/>
          <w:szCs w:val="28"/>
        </w:rPr>
        <w:t>目标数据库</w:t>
      </w:r>
    </w:p>
    <w:p w:rsidR="00D90667" w:rsidRDefault="00D90667" w:rsidP="001A7760">
      <w:pPr>
        <w:pStyle w:val="ListParagraph"/>
        <w:ind w:left="72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，目标数据库都放在这两张表中，上面是单据表头项，下面是单据表体项</w:t>
      </w:r>
    </w:p>
    <w:p w:rsidR="00D90667" w:rsidRDefault="00D90667" w:rsidP="001A7760">
      <w:pPr>
        <w:pStyle w:val="ListParagraph"/>
        <w:ind w:left="720" w:firstLineChars="0" w:firstLine="0"/>
        <w:rPr>
          <w:b/>
          <w:sz w:val="28"/>
          <w:szCs w:val="28"/>
        </w:rPr>
      </w:pPr>
      <w:r w:rsidRPr="008212CC">
        <w:rPr>
          <w:b/>
          <w:noProof/>
          <w:sz w:val="28"/>
          <w:szCs w:val="28"/>
        </w:rPr>
        <w:pict>
          <v:shape id="图片 1" o:spid="_x0000_i1026" type="#_x0000_t75" style="width:415.5pt;height:315.75pt;visibility:visible">
            <v:imagedata r:id="rId8" o:title=""/>
          </v:shape>
        </w:pict>
      </w:r>
    </w:p>
    <w:p w:rsidR="00D90667" w:rsidRDefault="00D90667" w:rsidP="00683C7B">
      <w:pPr>
        <w:rPr>
          <w:b/>
          <w:sz w:val="28"/>
          <w:szCs w:val="28"/>
        </w:rPr>
      </w:pPr>
    </w:p>
    <w:p w:rsidR="00D90667" w:rsidRDefault="00D90667" w:rsidP="00683C7B">
      <w:pPr>
        <w:rPr>
          <w:b/>
          <w:sz w:val="28"/>
          <w:szCs w:val="28"/>
        </w:rPr>
      </w:pPr>
      <w:r>
        <w:rPr>
          <w:b/>
          <w:sz w:val="28"/>
          <w:szCs w:val="28"/>
        </w:rPr>
        <w:t>2,ICStockBILL</w:t>
      </w:r>
      <w:r>
        <w:rPr>
          <w:rFonts w:hint="eastAsia"/>
          <w:b/>
          <w:sz w:val="28"/>
          <w:szCs w:val="28"/>
        </w:rPr>
        <w:t>是表头项目，</w:t>
      </w:r>
      <w:r>
        <w:rPr>
          <w:b/>
          <w:sz w:val="28"/>
          <w:szCs w:val="28"/>
        </w:rPr>
        <w:t>ICstockbillentry</w:t>
      </w:r>
      <w:r>
        <w:rPr>
          <w:rFonts w:hint="eastAsia"/>
          <w:b/>
          <w:sz w:val="28"/>
          <w:szCs w:val="28"/>
        </w:rPr>
        <w:t>是表体项。外购入库单和销售出库单都在这两张表中。</w:t>
      </w:r>
    </w:p>
    <w:p w:rsidR="00D90667" w:rsidRPr="00683C7B" w:rsidRDefault="00D90667" w:rsidP="00683C7B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t xml:space="preserve"> </w:t>
      </w:r>
      <w:r w:rsidRPr="008212CC">
        <w:rPr>
          <w:rFonts w:ascii="宋体" w:cs="宋体"/>
          <w:noProof/>
          <w:kern w:val="0"/>
          <w:sz w:val="24"/>
          <w:szCs w:val="24"/>
        </w:rPr>
        <w:pict>
          <v:shape id="图片 3" o:spid="_x0000_i1027" type="#_x0000_t75" style="width:416.25pt;height:130.5pt;visibility:visible">
            <v:imagedata r:id="rId9" o:title=""/>
          </v:shape>
        </w:pict>
      </w:r>
    </w:p>
    <w:p w:rsidR="00D90667" w:rsidRDefault="00D90667" w:rsidP="001A7760">
      <w:pPr>
        <w:pStyle w:val="ListParagraph"/>
        <w:ind w:left="720" w:firstLineChars="0" w:firstLine="0"/>
        <w:rPr>
          <w:b/>
          <w:sz w:val="28"/>
          <w:szCs w:val="28"/>
        </w:rPr>
      </w:pPr>
    </w:p>
    <w:p w:rsidR="00D90667" w:rsidRDefault="00D90667" w:rsidP="001A7760">
      <w:pPr>
        <w:pStyle w:val="ListParagraph"/>
        <w:ind w:left="720" w:firstLineChars="0" w:firstLine="0"/>
        <w:rPr>
          <w:b/>
          <w:sz w:val="28"/>
          <w:szCs w:val="28"/>
        </w:rPr>
      </w:pPr>
    </w:p>
    <w:p w:rsidR="00D90667" w:rsidRDefault="00D90667" w:rsidP="001A7760">
      <w:pPr>
        <w:pStyle w:val="ListParagraph"/>
        <w:ind w:left="720" w:firstLineChars="0" w:firstLine="0"/>
        <w:rPr>
          <w:b/>
          <w:sz w:val="28"/>
          <w:szCs w:val="28"/>
        </w:rPr>
      </w:pPr>
    </w:p>
    <w:p w:rsidR="00D90667" w:rsidRDefault="00D90667" w:rsidP="001A7760">
      <w:pPr>
        <w:pStyle w:val="ListParagraph"/>
        <w:ind w:left="720" w:firstLineChars="0" w:firstLine="0"/>
        <w:rPr>
          <w:b/>
          <w:sz w:val="28"/>
          <w:szCs w:val="28"/>
        </w:rPr>
      </w:pPr>
    </w:p>
    <w:p w:rsidR="00D90667" w:rsidRDefault="00D90667" w:rsidP="001A7760">
      <w:pPr>
        <w:pStyle w:val="ListParagraph"/>
        <w:ind w:left="720" w:firstLineChars="0" w:firstLine="0"/>
        <w:rPr>
          <w:b/>
          <w:sz w:val="28"/>
          <w:szCs w:val="28"/>
        </w:rPr>
      </w:pPr>
    </w:p>
    <w:p w:rsidR="00D90667" w:rsidRDefault="00D90667" w:rsidP="001A7760">
      <w:pPr>
        <w:pStyle w:val="ListParagraph"/>
        <w:ind w:left="720" w:firstLineChars="0" w:firstLine="0"/>
        <w:rPr>
          <w:b/>
          <w:sz w:val="28"/>
          <w:szCs w:val="28"/>
        </w:rPr>
      </w:pPr>
    </w:p>
    <w:p w:rsidR="00D90667" w:rsidRDefault="00D90667" w:rsidP="001A7760">
      <w:pPr>
        <w:pStyle w:val="ListParagraph"/>
        <w:ind w:left="72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FDate</w:t>
      </w:r>
      <w:r>
        <w:rPr>
          <w:rFonts w:hint="eastAsia"/>
          <w:b/>
          <w:sz w:val="28"/>
          <w:szCs w:val="28"/>
        </w:rPr>
        <w:t>是外购入库单表头中的日期</w:t>
      </w:r>
    </w:p>
    <w:p w:rsidR="00D90667" w:rsidRPr="00326261" w:rsidRDefault="00D90667" w:rsidP="00326261">
      <w:pPr>
        <w:widowControl/>
        <w:jc w:val="left"/>
        <w:rPr>
          <w:rFonts w:ascii="宋体" w:cs="宋体"/>
          <w:kern w:val="0"/>
          <w:sz w:val="24"/>
          <w:szCs w:val="24"/>
        </w:rPr>
      </w:pPr>
    </w:p>
    <w:p w:rsidR="00D90667" w:rsidRPr="00326261" w:rsidRDefault="00D90667" w:rsidP="00326261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8212CC">
        <w:rPr>
          <w:rFonts w:ascii="宋体" w:cs="宋体"/>
          <w:noProof/>
          <w:kern w:val="0"/>
          <w:sz w:val="24"/>
          <w:szCs w:val="24"/>
        </w:rPr>
        <w:pict>
          <v:shape id="_x0000_i1028" type="#_x0000_t75" style="width:461.25pt;height:90.75pt;visibility:visible">
            <v:imagedata r:id="rId10" o:title=""/>
          </v:shape>
        </w:pict>
      </w:r>
    </w:p>
    <w:p w:rsidR="00D90667" w:rsidRDefault="00D90667" w:rsidP="00E31697">
      <w:pPr>
        <w:pStyle w:val="ListParagraph"/>
        <w:ind w:firstLineChars="199" w:firstLine="31680"/>
        <w:rPr>
          <w:b/>
          <w:sz w:val="28"/>
          <w:szCs w:val="28"/>
        </w:rPr>
      </w:pPr>
      <w:r>
        <w:rPr>
          <w:b/>
          <w:sz w:val="28"/>
          <w:szCs w:val="28"/>
        </w:rPr>
        <w:t>4,FSupplyID</w:t>
      </w:r>
      <w:r>
        <w:rPr>
          <w:rFonts w:hint="eastAsia"/>
          <w:b/>
          <w:sz w:val="28"/>
          <w:szCs w:val="28"/>
        </w:rPr>
        <w:t>对应入库单表头中供应商</w:t>
      </w:r>
    </w:p>
    <w:p w:rsidR="00D90667" w:rsidRDefault="00D90667" w:rsidP="00E31697">
      <w:pPr>
        <w:pStyle w:val="ListParagraph"/>
        <w:ind w:leftChars="67" w:left="31680" w:firstLineChars="149" w:firstLine="31680"/>
        <w:rPr>
          <w:b/>
          <w:sz w:val="28"/>
          <w:szCs w:val="28"/>
        </w:rPr>
      </w:pPr>
      <w:r w:rsidRPr="0070483F">
        <w:rPr>
          <w:b/>
          <w:sz w:val="28"/>
          <w:szCs w:val="28"/>
        </w:rPr>
        <w:pict>
          <v:shape id="_x0000_i1029" type="#_x0000_t75" style="width:411pt;height:93.75pt">
            <v:imagedata r:id="rId11" o:title=""/>
          </v:shape>
        </w:pict>
      </w:r>
    </w:p>
    <w:p w:rsidR="00D90667" w:rsidRDefault="00D90667" w:rsidP="00E31697">
      <w:pPr>
        <w:pStyle w:val="ListParagraph"/>
        <w:ind w:leftChars="67" w:left="31680" w:firstLineChars="149" w:firstLine="31680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FItemID</w:t>
      </w:r>
      <w:r>
        <w:rPr>
          <w:rFonts w:hint="eastAsia"/>
          <w:b/>
          <w:sz w:val="28"/>
          <w:szCs w:val="28"/>
        </w:rPr>
        <w:t>对应入库单表体中的物料名称</w:t>
      </w:r>
    </w:p>
    <w:p w:rsidR="00D90667" w:rsidRDefault="00D90667" w:rsidP="00E31697">
      <w:pPr>
        <w:pStyle w:val="ListParagraph"/>
        <w:ind w:left="720" w:firstLineChars="0" w:firstLine="0"/>
      </w:pPr>
      <w:r>
        <w:pict>
          <v:shape id="_x0000_i1030" type="#_x0000_t75" style="width:411pt;height:93pt">
            <v:imagedata r:id="rId12" o:title=""/>
          </v:shape>
        </w:pict>
      </w:r>
    </w:p>
    <w:p w:rsidR="00D90667" w:rsidRDefault="00D90667" w:rsidP="0019509E">
      <w:pPr>
        <w:pStyle w:val="ListParagraph"/>
        <w:ind w:leftChars="67" w:left="31680" w:firstLineChars="149" w:firstLine="3168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FAuxQTY</w:t>
      </w:r>
      <w:r>
        <w:rPr>
          <w:rFonts w:hint="eastAsia"/>
          <w:b/>
          <w:sz w:val="28"/>
          <w:szCs w:val="28"/>
        </w:rPr>
        <w:t>对应入库单表体中的实收数量</w:t>
      </w:r>
    </w:p>
    <w:p w:rsidR="00D90667" w:rsidRDefault="00D90667" w:rsidP="00E31697">
      <w:pPr>
        <w:pStyle w:val="ListParagraph"/>
        <w:ind w:left="720" w:firstLineChars="0" w:firstLine="0"/>
      </w:pPr>
    </w:p>
    <w:p w:rsidR="00D90667" w:rsidRDefault="00D90667" w:rsidP="00E31697">
      <w:pPr>
        <w:pStyle w:val="ListParagraph"/>
        <w:ind w:left="720" w:firstLineChars="0" w:firstLine="0"/>
      </w:pPr>
      <w:r>
        <w:pict>
          <v:shape id="_x0000_i1031" type="#_x0000_t75" style="width:413.25pt;height:77.25pt">
            <v:imagedata r:id="rId13" o:title=""/>
          </v:shape>
        </w:pict>
      </w:r>
    </w:p>
    <w:p w:rsidR="00D90667" w:rsidRDefault="00D90667" w:rsidP="0019509E"/>
    <w:p w:rsidR="00D90667" w:rsidRDefault="00D90667" w:rsidP="0019509E">
      <w:pPr>
        <w:pStyle w:val="ListParagraph"/>
        <w:ind w:leftChars="67" w:left="31680" w:firstLineChars="149" w:firstLine="31680"/>
        <w:rPr>
          <w:b/>
          <w:sz w:val="28"/>
          <w:szCs w:val="28"/>
        </w:rPr>
      </w:pPr>
    </w:p>
    <w:p w:rsidR="00D90667" w:rsidRDefault="00D90667" w:rsidP="0019509E">
      <w:pPr>
        <w:pStyle w:val="ListParagraph"/>
        <w:ind w:leftChars="67" w:left="31680" w:firstLineChars="149" w:firstLine="31680"/>
        <w:rPr>
          <w:b/>
          <w:sz w:val="28"/>
          <w:szCs w:val="28"/>
        </w:rPr>
      </w:pPr>
    </w:p>
    <w:p w:rsidR="00D90667" w:rsidRDefault="00D90667" w:rsidP="0019509E">
      <w:pPr>
        <w:pStyle w:val="ListParagraph"/>
        <w:ind w:leftChars="67" w:left="31680" w:firstLineChars="149" w:firstLine="3168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FDCStockID</w:t>
      </w:r>
      <w:r>
        <w:rPr>
          <w:rFonts w:hint="eastAsia"/>
          <w:b/>
          <w:sz w:val="28"/>
          <w:szCs w:val="28"/>
        </w:rPr>
        <w:t>对应入库单表体中的收料仓库</w:t>
      </w:r>
    </w:p>
    <w:p w:rsidR="00D90667" w:rsidRDefault="00D90667" w:rsidP="0019509E">
      <w:pPr>
        <w:tabs>
          <w:tab w:val="left" w:pos="600"/>
        </w:tabs>
      </w:pPr>
    </w:p>
    <w:p w:rsidR="00D90667" w:rsidRDefault="00D90667" w:rsidP="0019509E">
      <w:pPr>
        <w:tabs>
          <w:tab w:val="left" w:pos="600"/>
        </w:tabs>
      </w:pPr>
    </w:p>
    <w:p w:rsidR="00D90667" w:rsidRDefault="00D90667" w:rsidP="0019509E">
      <w:pPr>
        <w:tabs>
          <w:tab w:val="left" w:pos="600"/>
        </w:tabs>
      </w:pPr>
      <w:r>
        <w:pict>
          <v:shape id="_x0000_i1032" type="#_x0000_t75" style="width:415.5pt;height:80.25pt">
            <v:imagedata r:id="rId14" o:title=""/>
          </v:shape>
        </w:pict>
      </w:r>
    </w:p>
    <w:p w:rsidR="00D90667" w:rsidRDefault="00D90667" w:rsidP="000D1B32"/>
    <w:p w:rsidR="00D90667" w:rsidRDefault="00D90667" w:rsidP="000D1B32">
      <w:pPr>
        <w:pStyle w:val="ListParagraph"/>
        <w:ind w:leftChars="67" w:left="31680" w:firstLineChars="149" w:firstLine="31680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FFManagerID</w:t>
      </w:r>
      <w:r>
        <w:rPr>
          <w:rFonts w:hint="eastAsia"/>
          <w:b/>
          <w:sz w:val="28"/>
          <w:szCs w:val="28"/>
        </w:rPr>
        <w:t>对应入库单表头中的验收员</w:t>
      </w:r>
    </w:p>
    <w:p w:rsidR="00D90667" w:rsidRDefault="00D90667" w:rsidP="004A32FC">
      <w:pPr>
        <w:ind w:firstLineChars="200" w:firstLine="31680"/>
      </w:pPr>
      <w:r>
        <w:pict>
          <v:shape id="_x0000_i1033" type="#_x0000_t75" style="width:411.75pt;height:81.75pt">
            <v:imagedata r:id="rId15" o:title=""/>
          </v:shape>
        </w:pict>
      </w:r>
    </w:p>
    <w:p w:rsidR="00D90667" w:rsidRDefault="00D90667" w:rsidP="004A32FC"/>
    <w:p w:rsidR="00D90667" w:rsidRDefault="00D90667" w:rsidP="004A32FC">
      <w:pPr>
        <w:pStyle w:val="ListParagraph"/>
        <w:ind w:leftChars="67" w:left="31680" w:firstLineChars="149" w:firstLine="31680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FSManagerID</w:t>
      </w:r>
      <w:r>
        <w:rPr>
          <w:rFonts w:hint="eastAsia"/>
          <w:b/>
          <w:sz w:val="28"/>
          <w:szCs w:val="28"/>
        </w:rPr>
        <w:t>对应入库单表头中的保管</w:t>
      </w:r>
    </w:p>
    <w:p w:rsidR="00D90667" w:rsidRPr="000D1B32" w:rsidRDefault="00D90667" w:rsidP="004A32FC">
      <w:pPr>
        <w:ind w:firstLineChars="200" w:firstLine="31680"/>
      </w:pPr>
      <w:r>
        <w:pict>
          <v:shape id="_x0000_i1034" type="#_x0000_t75" style="width:357pt;height:76.5pt">
            <v:imagedata r:id="rId16" o:title=""/>
          </v:shape>
        </w:pict>
      </w:r>
    </w:p>
    <w:sectPr w:rsidR="00D90667" w:rsidRPr="000D1B32" w:rsidSect="00A97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667" w:rsidRDefault="00D90667" w:rsidP="001A7760">
      <w:r>
        <w:separator/>
      </w:r>
    </w:p>
  </w:endnote>
  <w:endnote w:type="continuationSeparator" w:id="0">
    <w:p w:rsidR="00D90667" w:rsidRDefault="00D90667" w:rsidP="001A7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667" w:rsidRDefault="00D90667" w:rsidP="001A7760">
      <w:r>
        <w:separator/>
      </w:r>
    </w:p>
  </w:footnote>
  <w:footnote w:type="continuationSeparator" w:id="0">
    <w:p w:rsidR="00D90667" w:rsidRDefault="00D90667" w:rsidP="001A77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F161E"/>
    <w:multiLevelType w:val="hybridMultilevel"/>
    <w:tmpl w:val="D12075FC"/>
    <w:lvl w:ilvl="0" w:tplc="0DFA881A">
      <w:start w:val="1"/>
      <w:numFmt w:val="japaneseCounting"/>
      <w:lvlText w:val="%1，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5D47CE7"/>
    <w:multiLevelType w:val="hybridMultilevel"/>
    <w:tmpl w:val="3AC4C89E"/>
    <w:lvl w:ilvl="0" w:tplc="5FF0E914">
      <w:start w:val="1"/>
      <w:numFmt w:val="decimal"/>
      <w:lvlText w:val="%1，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69D5F48"/>
    <w:multiLevelType w:val="hybridMultilevel"/>
    <w:tmpl w:val="FA74DB60"/>
    <w:lvl w:ilvl="0" w:tplc="2F94AEA2">
      <w:start w:val="1"/>
      <w:numFmt w:val="decimal"/>
      <w:lvlText w:val="%1，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7760"/>
    <w:rsid w:val="000A3C1F"/>
    <w:rsid w:val="000D1B32"/>
    <w:rsid w:val="001126B7"/>
    <w:rsid w:val="00193C9C"/>
    <w:rsid w:val="0019509E"/>
    <w:rsid w:val="001A4E69"/>
    <w:rsid w:val="001A7760"/>
    <w:rsid w:val="001D1CE9"/>
    <w:rsid w:val="00247B13"/>
    <w:rsid w:val="00253505"/>
    <w:rsid w:val="00326261"/>
    <w:rsid w:val="0043608F"/>
    <w:rsid w:val="004A32FC"/>
    <w:rsid w:val="00601BC6"/>
    <w:rsid w:val="00683C7B"/>
    <w:rsid w:val="006E2B7D"/>
    <w:rsid w:val="0070483F"/>
    <w:rsid w:val="007231E9"/>
    <w:rsid w:val="00763906"/>
    <w:rsid w:val="007A229C"/>
    <w:rsid w:val="008212CC"/>
    <w:rsid w:val="009C38FA"/>
    <w:rsid w:val="00A97305"/>
    <w:rsid w:val="00BB6E6D"/>
    <w:rsid w:val="00C06D0C"/>
    <w:rsid w:val="00D2577C"/>
    <w:rsid w:val="00D90667"/>
    <w:rsid w:val="00DC2FE3"/>
    <w:rsid w:val="00E31697"/>
    <w:rsid w:val="00F86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0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A7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A776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A7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A776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A776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0A3C1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A3C1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3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251</TotalTime>
  <Pages>4</Pages>
  <Words>69</Words>
  <Characters>399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WIN764</cp:lastModifiedBy>
  <cp:revision>15</cp:revision>
  <dcterms:created xsi:type="dcterms:W3CDTF">2017-02-09T09:00:00Z</dcterms:created>
  <dcterms:modified xsi:type="dcterms:W3CDTF">2016-01-01T09:03:00Z</dcterms:modified>
</cp:coreProperties>
</file>